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37784123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32B43195" w14:textId="525E48DB" w:rsidR="001B2ABD" w:rsidRDefault="004C7146" w:rsidP="001B2ABD">
            <w:pPr>
              <w:tabs>
                <w:tab w:val="left" w:pos="990"/>
              </w:tabs>
              <w:jc w:val="center"/>
            </w:pPr>
            <w:r w:rsidRPr="004C7146">
              <w:rPr>
                <w:noProof/>
              </w:rPr>
              <w:drawing>
                <wp:inline distT="0" distB="0" distL="0" distR="0" wp14:anchorId="061DD2E1" wp14:editId="412FA2A2">
                  <wp:extent cx="2139950" cy="2139950"/>
                  <wp:effectExtent l="0" t="0" r="0" b="0"/>
                  <wp:docPr id="1215554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55543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13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5DEDCEC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11CE21A1" w14:textId="21457D35" w:rsidR="001B2ABD" w:rsidRDefault="00837D84" w:rsidP="001B2ABD">
            <w:pPr>
              <w:pStyle w:val="Title"/>
            </w:pPr>
            <w:r>
              <w:t>David Goedhals</w:t>
            </w:r>
          </w:p>
          <w:p w14:paraId="2BECD370" w14:textId="5F6899DA" w:rsidR="001B2ABD" w:rsidRDefault="00837D84" w:rsidP="001B2ABD">
            <w:pPr>
              <w:pStyle w:val="Subtitle"/>
            </w:pPr>
            <w:r w:rsidRPr="004C7146">
              <w:rPr>
                <w:spacing w:val="189"/>
              </w:rPr>
              <w:t>Studen</w:t>
            </w:r>
            <w:r w:rsidRPr="004C7146">
              <w:rPr>
                <w:spacing w:val="1"/>
              </w:rPr>
              <w:t>t</w:t>
            </w:r>
          </w:p>
        </w:tc>
      </w:tr>
      <w:tr w:rsidR="001B2ABD" w14:paraId="55D066DD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757319B43DAF43F59D327DF7EAB22560"/>
              </w:placeholder>
              <w:temporary/>
              <w:showingPlcHdr/>
              <w15:appearance w15:val="hidden"/>
            </w:sdtPr>
            <w:sdtContent>
              <w:p w14:paraId="1B67A034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051F6D97" w14:textId="3FF5AD9E" w:rsidR="00036450" w:rsidRPr="001C6C94" w:rsidRDefault="001C6C94" w:rsidP="00EA3E83">
            <w:r w:rsidRPr="004C7146">
              <w:t>I’m</w:t>
            </w:r>
            <w:r w:rsidR="00EA3E83" w:rsidRPr="004C7146">
              <w:t xml:space="preserve"> David Goedhals. </w:t>
            </w:r>
            <w:r w:rsidRPr="001C6C94">
              <w:t>I’m</w:t>
            </w:r>
            <w:r>
              <w:t xml:space="preserve"> </w:t>
            </w:r>
            <w:r w:rsidR="00EA3E83" w:rsidRPr="001C6C94">
              <w:t xml:space="preserve">16 </w:t>
            </w:r>
            <w:r w:rsidRPr="001C6C94">
              <w:t>years old and</w:t>
            </w:r>
            <w:r w:rsidR="00EA3E83" w:rsidRPr="001C6C94">
              <w:t xml:space="preserve"> </w:t>
            </w:r>
            <w:r w:rsidRPr="001C6C94">
              <w:t>I’m</w:t>
            </w:r>
            <w:r>
              <w:t xml:space="preserve"> actively pursuing my software-developer education. I like to program in my free time as well and start small projects mostly revolved around games. I’m looking to help people and improve my own skills.</w:t>
            </w:r>
          </w:p>
          <w:p w14:paraId="21BBE577" w14:textId="77777777" w:rsidR="00036450" w:rsidRPr="001C6C94" w:rsidRDefault="00036450" w:rsidP="00036450"/>
          <w:sdt>
            <w:sdtPr>
              <w:id w:val="-1954003311"/>
              <w:placeholder>
                <w:docPart w:val="9B913E011DE943A495B3AB42F34162C0"/>
              </w:placeholder>
              <w:temporary/>
              <w:showingPlcHdr/>
              <w15:appearance w15:val="hidden"/>
            </w:sdtPr>
            <w:sdtContent>
              <w:p w14:paraId="405ED521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A353611D52424B8CB2F3229D23DEC480"/>
              </w:placeholder>
              <w:temporary/>
              <w:showingPlcHdr/>
              <w15:appearance w15:val="hidden"/>
            </w:sdtPr>
            <w:sdtContent>
              <w:p w14:paraId="11233718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0F0560F9" w14:textId="221F5573" w:rsidR="004D3011" w:rsidRDefault="00EA3E83" w:rsidP="004D3011">
            <w:r>
              <w:t>31+ 06 819 080 85</w:t>
            </w:r>
          </w:p>
          <w:p w14:paraId="5C65EE59" w14:textId="77777777" w:rsidR="004D3011" w:rsidRPr="004D3011" w:rsidRDefault="004D3011" w:rsidP="004D3011"/>
          <w:sdt>
            <w:sdtPr>
              <w:id w:val="67859272"/>
              <w:placeholder>
                <w:docPart w:val="DEED1403F27243F9B78CF3EF2B31878A"/>
              </w:placeholder>
              <w:temporary/>
              <w:showingPlcHdr/>
              <w15:appearance w15:val="hidden"/>
            </w:sdtPr>
            <w:sdtContent>
              <w:p w14:paraId="4D75A785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35A87554" w14:textId="73316B1C" w:rsidR="004D3011" w:rsidRDefault="001C6C94" w:rsidP="004D3011">
            <w:r>
              <w:t>davidportfolio.nl</w:t>
            </w:r>
          </w:p>
          <w:p w14:paraId="1AA9F375" w14:textId="77777777" w:rsidR="004D3011" w:rsidRDefault="004D3011" w:rsidP="004D3011"/>
          <w:sdt>
            <w:sdtPr>
              <w:id w:val="-240260293"/>
              <w:placeholder>
                <w:docPart w:val="78230969529747C389F701F7E3F21118"/>
              </w:placeholder>
              <w:temporary/>
              <w:showingPlcHdr/>
              <w15:appearance w15:val="hidden"/>
            </w:sdtPr>
            <w:sdtContent>
              <w:p w14:paraId="04ED7E1D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260BD143" w14:textId="4052731A" w:rsidR="00036450" w:rsidRPr="00EA3E83" w:rsidRDefault="00EA3E83" w:rsidP="004D3011">
            <w:pPr>
              <w:rPr>
                <w:rStyle w:val="Hyperlink"/>
                <w:color w:val="548AB7" w:themeColor="accent1" w:themeShade="BF"/>
              </w:rPr>
            </w:pPr>
            <w:r w:rsidRPr="00EA3E83">
              <w:rPr>
                <w:color w:val="548AB7" w:themeColor="accent1" w:themeShade="BF"/>
              </w:rPr>
              <w:t>david.goedhals@gmail.com</w:t>
            </w:r>
          </w:p>
          <w:sdt>
            <w:sdtPr>
              <w:id w:val="-1444214663"/>
              <w:placeholder>
                <w:docPart w:val="145770E74B374FBFB26B2162E18FF6D3"/>
              </w:placeholder>
              <w:temporary/>
              <w:showingPlcHdr/>
              <w15:appearance w15:val="hidden"/>
            </w:sdtPr>
            <w:sdtContent>
              <w:p w14:paraId="2E67D00E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0EA60D51" w14:textId="010162F1" w:rsidR="004D3011" w:rsidRDefault="00EA3E83" w:rsidP="001C6C94">
            <w:r>
              <w:t>Gam</w:t>
            </w:r>
            <w:r w:rsidR="001C6C94">
              <w:t>ing</w:t>
            </w:r>
          </w:p>
          <w:p w14:paraId="7192F8CA" w14:textId="030F0BD3" w:rsidR="00EA3E83" w:rsidRPr="004D3011" w:rsidRDefault="001C6C94" w:rsidP="001C6C94">
            <w:r>
              <w:t>Programming</w:t>
            </w:r>
          </w:p>
        </w:tc>
        <w:tc>
          <w:tcPr>
            <w:tcW w:w="720" w:type="dxa"/>
          </w:tcPr>
          <w:p w14:paraId="2E5F58DE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A7351EE9D8C2408A98B28D0719588338"/>
              </w:placeholder>
              <w:temporary/>
              <w:showingPlcHdr/>
              <w15:appearance w15:val="hidden"/>
            </w:sdtPr>
            <w:sdtContent>
              <w:p w14:paraId="1AE0FD50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52774FC1" w14:textId="6AAE4CE3" w:rsidR="00837D84" w:rsidRPr="004C7146" w:rsidRDefault="00837D84" w:rsidP="00837D84">
            <w:pPr>
              <w:pStyle w:val="Heading4"/>
            </w:pPr>
            <w:proofErr w:type="spellStart"/>
            <w:r w:rsidRPr="004C7146">
              <w:t>Wolfsbos</w:t>
            </w:r>
            <w:proofErr w:type="spellEnd"/>
            <w:r w:rsidRPr="004C7146">
              <w:t xml:space="preserve"> </w:t>
            </w:r>
            <w:proofErr w:type="spellStart"/>
            <w:r w:rsidRPr="004C7146">
              <w:t>Harmsmeenge</w:t>
            </w:r>
            <w:proofErr w:type="spellEnd"/>
            <w:r w:rsidRPr="004C7146">
              <w:t>-college</w:t>
            </w:r>
          </w:p>
          <w:p w14:paraId="38FF66DD" w14:textId="3FEFF731" w:rsidR="00837D84" w:rsidRPr="004C7146" w:rsidRDefault="00837D84" w:rsidP="00837D84">
            <w:pPr>
              <w:pStyle w:val="Date"/>
            </w:pPr>
            <w:r w:rsidRPr="004C7146">
              <w:t>2019 September –2023 Juli</w:t>
            </w:r>
          </w:p>
          <w:p w14:paraId="37ABBCD0" w14:textId="77777777" w:rsidR="00837D84" w:rsidRPr="004C7146" w:rsidRDefault="00837D84" w:rsidP="00B359E4">
            <w:pPr>
              <w:pStyle w:val="Heading4"/>
            </w:pPr>
          </w:p>
          <w:p w14:paraId="4462B689" w14:textId="391A0E84" w:rsidR="00036450" w:rsidRPr="004C7146" w:rsidRDefault="00837D84" w:rsidP="00B359E4">
            <w:pPr>
              <w:pStyle w:val="Heading4"/>
            </w:pPr>
            <w:r w:rsidRPr="004C7146">
              <w:t>Alfa-College</w:t>
            </w:r>
          </w:p>
          <w:p w14:paraId="3AA58C49" w14:textId="1EBCCEE6" w:rsidR="00837D84" w:rsidRPr="004C7146" w:rsidRDefault="00837D84" w:rsidP="00837D84">
            <w:pPr>
              <w:pStyle w:val="Date"/>
            </w:pPr>
            <w:r w:rsidRPr="004C7146">
              <w:t>2023 September</w:t>
            </w:r>
            <w:r w:rsidR="00036450" w:rsidRPr="004C7146">
              <w:t xml:space="preserve"> </w:t>
            </w:r>
            <w:r w:rsidRPr="004C7146">
              <w:t>–</w:t>
            </w:r>
            <w:r w:rsidR="00036450" w:rsidRPr="004C7146">
              <w:t xml:space="preserve"> </w:t>
            </w:r>
            <w:r w:rsidRPr="004C7146">
              <w:t>2027 Juli</w:t>
            </w:r>
          </w:p>
          <w:sdt>
            <w:sdtPr>
              <w:id w:val="1669594239"/>
              <w:placeholder>
                <w:docPart w:val="D3ECD33D20C14E0098E53D1BBC1C4CC0"/>
              </w:placeholder>
              <w:temporary/>
              <w:showingPlcHdr/>
              <w15:appearance w15:val="hidden"/>
            </w:sdtPr>
            <w:sdtContent>
              <w:p w14:paraId="31B0D717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68386039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4E31E7FF" wp14:editId="6798FA33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</w:tbl>
    <w:p w14:paraId="3707054D" w14:textId="77777777" w:rsidR="005E4A54" w:rsidRDefault="005E4A54" w:rsidP="000C45FF">
      <w:pPr>
        <w:tabs>
          <w:tab w:val="left" w:pos="990"/>
        </w:tabs>
      </w:pPr>
    </w:p>
    <w:sectPr w:rsidR="005E4A54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F7D06" w14:textId="77777777" w:rsidR="00012F6C" w:rsidRDefault="00012F6C" w:rsidP="000C45FF">
      <w:r>
        <w:separator/>
      </w:r>
    </w:p>
  </w:endnote>
  <w:endnote w:type="continuationSeparator" w:id="0">
    <w:p w14:paraId="4DE606A3" w14:textId="77777777" w:rsidR="00012F6C" w:rsidRDefault="00012F6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DB7BE" w14:textId="77777777" w:rsidR="00012F6C" w:rsidRDefault="00012F6C" w:rsidP="000C45FF">
      <w:r>
        <w:separator/>
      </w:r>
    </w:p>
  </w:footnote>
  <w:footnote w:type="continuationSeparator" w:id="0">
    <w:p w14:paraId="4AA017FA" w14:textId="77777777" w:rsidR="00012F6C" w:rsidRDefault="00012F6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93059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A9B4C9E" wp14:editId="32D7304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4461A"/>
    <w:multiLevelType w:val="hybridMultilevel"/>
    <w:tmpl w:val="78C0F362"/>
    <w:lvl w:ilvl="0" w:tplc="7E52B370">
      <w:start w:val="201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977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D84"/>
    <w:rsid w:val="00012F6C"/>
    <w:rsid w:val="00026167"/>
    <w:rsid w:val="00036450"/>
    <w:rsid w:val="00094499"/>
    <w:rsid w:val="000C45FF"/>
    <w:rsid w:val="000E3FD1"/>
    <w:rsid w:val="00112054"/>
    <w:rsid w:val="001317D8"/>
    <w:rsid w:val="001408A7"/>
    <w:rsid w:val="001525E1"/>
    <w:rsid w:val="00180329"/>
    <w:rsid w:val="0019001F"/>
    <w:rsid w:val="001A74A5"/>
    <w:rsid w:val="001B2ABD"/>
    <w:rsid w:val="001C6C94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C7146"/>
    <w:rsid w:val="004D3011"/>
    <w:rsid w:val="004F03FD"/>
    <w:rsid w:val="005262AC"/>
    <w:rsid w:val="005E39D5"/>
    <w:rsid w:val="005E4A54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837D84"/>
    <w:rsid w:val="009260CD"/>
    <w:rsid w:val="00940A66"/>
    <w:rsid w:val="00952C25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11C14"/>
    <w:rsid w:val="00E25A26"/>
    <w:rsid w:val="00E4381A"/>
    <w:rsid w:val="00E55D74"/>
    <w:rsid w:val="00EA3E83"/>
    <w:rsid w:val="00EE150B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525199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1C6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AppData\Roaming\Microsoft\Templates\Bold%20modern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N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Front-end</c:v>
                </c:pt>
                <c:pt idx="1">
                  <c:v>Programming</c:v>
                </c:pt>
                <c:pt idx="2">
                  <c:v>English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0.25</c:v>
                </c:pt>
                <c:pt idx="1">
                  <c:v>0.5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NL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57319B43DAF43F59D327DF7EAB22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746DD-6606-4755-A0C4-462B16DF6B83}"/>
      </w:docPartPr>
      <w:docPartBody>
        <w:p w:rsidR="00F65F43" w:rsidRDefault="00000000">
          <w:pPr>
            <w:pStyle w:val="757319B43DAF43F59D327DF7EAB22560"/>
          </w:pPr>
          <w:r w:rsidRPr="00D5459D">
            <w:t>Profile</w:t>
          </w:r>
        </w:p>
      </w:docPartBody>
    </w:docPart>
    <w:docPart>
      <w:docPartPr>
        <w:name w:val="9B913E011DE943A495B3AB42F3416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42EB4-A304-4143-B7AC-8E341EA44C96}"/>
      </w:docPartPr>
      <w:docPartBody>
        <w:p w:rsidR="00F65F43" w:rsidRDefault="00000000">
          <w:pPr>
            <w:pStyle w:val="9B913E011DE943A495B3AB42F34162C0"/>
          </w:pPr>
          <w:r w:rsidRPr="00CB0055">
            <w:t>Contact</w:t>
          </w:r>
        </w:p>
      </w:docPartBody>
    </w:docPart>
    <w:docPart>
      <w:docPartPr>
        <w:name w:val="A353611D52424B8CB2F3229D23DEC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AF73C1-0E3C-4E09-BAED-14D5EA2761B4}"/>
      </w:docPartPr>
      <w:docPartBody>
        <w:p w:rsidR="00F65F43" w:rsidRDefault="00000000">
          <w:pPr>
            <w:pStyle w:val="A353611D52424B8CB2F3229D23DEC480"/>
          </w:pPr>
          <w:r w:rsidRPr="004D3011">
            <w:t>PHONE:</w:t>
          </w:r>
        </w:p>
      </w:docPartBody>
    </w:docPart>
    <w:docPart>
      <w:docPartPr>
        <w:name w:val="DEED1403F27243F9B78CF3EF2B318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E26EE-6427-4E7E-A1DA-056D9F71D8D9}"/>
      </w:docPartPr>
      <w:docPartBody>
        <w:p w:rsidR="00F65F43" w:rsidRDefault="00000000">
          <w:pPr>
            <w:pStyle w:val="DEED1403F27243F9B78CF3EF2B31878A"/>
          </w:pPr>
          <w:r w:rsidRPr="004D3011">
            <w:t>WEBSITE:</w:t>
          </w:r>
        </w:p>
      </w:docPartBody>
    </w:docPart>
    <w:docPart>
      <w:docPartPr>
        <w:name w:val="78230969529747C389F701F7E3F21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7BDCD-8765-482A-918F-A76A1F2E14C9}"/>
      </w:docPartPr>
      <w:docPartBody>
        <w:p w:rsidR="00F65F43" w:rsidRDefault="00000000">
          <w:pPr>
            <w:pStyle w:val="78230969529747C389F701F7E3F21118"/>
          </w:pPr>
          <w:r w:rsidRPr="004D3011">
            <w:t>EMAIL:</w:t>
          </w:r>
        </w:p>
      </w:docPartBody>
    </w:docPart>
    <w:docPart>
      <w:docPartPr>
        <w:name w:val="145770E74B374FBFB26B2162E18FF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5E026-1F06-41E1-98AC-E16203FD32A3}"/>
      </w:docPartPr>
      <w:docPartBody>
        <w:p w:rsidR="00F65F43" w:rsidRDefault="00000000">
          <w:pPr>
            <w:pStyle w:val="145770E74B374FBFB26B2162E18FF6D3"/>
          </w:pPr>
          <w:r w:rsidRPr="00CB0055">
            <w:t>Hobbies</w:t>
          </w:r>
        </w:p>
      </w:docPartBody>
    </w:docPart>
    <w:docPart>
      <w:docPartPr>
        <w:name w:val="A7351EE9D8C2408A98B28D07195883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A09BC-5D8B-41FA-AFDF-1649363A6265}"/>
      </w:docPartPr>
      <w:docPartBody>
        <w:p w:rsidR="00F65F43" w:rsidRDefault="00000000">
          <w:pPr>
            <w:pStyle w:val="A7351EE9D8C2408A98B28D0719588338"/>
          </w:pPr>
          <w:r w:rsidRPr="00036450">
            <w:t>EDUCATION</w:t>
          </w:r>
        </w:p>
      </w:docPartBody>
    </w:docPart>
    <w:docPart>
      <w:docPartPr>
        <w:name w:val="D3ECD33D20C14E0098E53D1BBC1C4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B30C3-FADA-44ED-9F6E-207848387CFB}"/>
      </w:docPartPr>
      <w:docPartBody>
        <w:p w:rsidR="00F65F43" w:rsidRDefault="00000000">
          <w:pPr>
            <w:pStyle w:val="D3ECD33D20C14E0098E53D1BBC1C4CC0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90"/>
    <w:rsid w:val="00392190"/>
    <w:rsid w:val="008F0B49"/>
    <w:rsid w:val="00F6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L" w:eastAsia="en-N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7319B43DAF43F59D327DF7EAB22560">
    <w:name w:val="757319B43DAF43F59D327DF7EAB22560"/>
  </w:style>
  <w:style w:type="paragraph" w:customStyle="1" w:styleId="9B913E011DE943A495B3AB42F34162C0">
    <w:name w:val="9B913E011DE943A495B3AB42F34162C0"/>
  </w:style>
  <w:style w:type="paragraph" w:customStyle="1" w:styleId="A353611D52424B8CB2F3229D23DEC480">
    <w:name w:val="A353611D52424B8CB2F3229D23DEC480"/>
  </w:style>
  <w:style w:type="paragraph" w:customStyle="1" w:styleId="DEED1403F27243F9B78CF3EF2B31878A">
    <w:name w:val="DEED1403F27243F9B78CF3EF2B31878A"/>
  </w:style>
  <w:style w:type="paragraph" w:customStyle="1" w:styleId="78230969529747C389F701F7E3F21118">
    <w:name w:val="78230969529747C389F701F7E3F21118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145770E74B374FBFB26B2162E18FF6D3">
    <w:name w:val="145770E74B374FBFB26B2162E18FF6D3"/>
  </w:style>
  <w:style w:type="paragraph" w:customStyle="1" w:styleId="A7351EE9D8C2408A98B28D0719588338">
    <w:name w:val="A7351EE9D8C2408A98B28D0719588338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D3ECD33D20C14E0098E53D1BBC1C4CC0">
    <w:name w:val="D3ECD33D20C14E0098E53D1BBC1C4C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resume.dotx</Template>
  <TotalTime>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2023-11-12T22:03:00Z</dcterms:created>
  <dcterms:modified xsi:type="dcterms:W3CDTF">2023-11-13T08:38:00Z</dcterms:modified>
</cp:coreProperties>
</file>